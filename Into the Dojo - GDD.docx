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C1" w:rsidRDefault="00343761">
      <w:pPr>
        <w:pStyle w:val="Title"/>
      </w:pPr>
      <w:sdt>
        <w:sdtPr>
          <w:alias w:val="Title"/>
          <w:tag w:val=""/>
          <w:id w:val="726351117"/>
          <w:placeholder>
            <w:docPart w:val="112B19F772C74F3E96FF4A20E2CA232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96D9B">
            <w:t>Into the Dojo (Working Title)</w:t>
          </w:r>
        </w:sdtContent>
      </w:sdt>
    </w:p>
    <w:p w:rsidR="002B24C1" w:rsidRDefault="00296D9B" w:rsidP="00296D9B">
      <w:pPr>
        <w:pStyle w:val="Title2"/>
      </w:pPr>
      <w:r>
        <w:t>“Ascend to the top of the tower.”</w:t>
      </w:r>
    </w:p>
    <w:p w:rsidR="00296D9B" w:rsidRDefault="00296D9B" w:rsidP="00296D9B">
      <w:pPr>
        <w:ind w:firstLine="0"/>
        <w:jc w:val="center"/>
      </w:pPr>
    </w:p>
    <w:p w:rsidR="00296D9B" w:rsidRDefault="00296D9B" w:rsidP="00296D9B">
      <w:pPr>
        <w:ind w:firstLine="0"/>
      </w:pPr>
    </w:p>
    <w:p w:rsidR="00296D9B" w:rsidRDefault="00296D9B" w:rsidP="00296D9B">
      <w:pPr>
        <w:ind w:firstLine="0"/>
      </w:pPr>
    </w:p>
    <w:p w:rsidR="00296D9B" w:rsidRDefault="00296D9B" w:rsidP="00296D9B">
      <w:pPr>
        <w:ind w:firstLine="0"/>
      </w:pPr>
    </w:p>
    <w:p w:rsidR="00296D9B" w:rsidRDefault="00296D9B" w:rsidP="00296D9B">
      <w:pPr>
        <w:ind w:firstLine="0"/>
      </w:pPr>
    </w:p>
    <w:p w:rsidR="00296D9B" w:rsidRDefault="00296D9B" w:rsidP="00296D9B">
      <w:pPr>
        <w:ind w:firstLine="0"/>
        <w:jc w:val="center"/>
      </w:pPr>
      <w:r>
        <w:t>Max Warren</w:t>
      </w:r>
    </w:p>
    <w:p w:rsidR="002B24C1" w:rsidRDefault="00296D9B" w:rsidP="00296D9B">
      <w:pPr>
        <w:ind w:firstLine="0"/>
        <w:jc w:val="center"/>
      </w:pPr>
      <w:r>
        <w:t xml:space="preserve">Ken </w:t>
      </w:r>
      <w:proofErr w:type="spellStart"/>
      <w:r>
        <w:t>Widemon</w:t>
      </w:r>
      <w:proofErr w:type="spellEnd"/>
    </w:p>
    <w:p w:rsidR="00296D9B" w:rsidRDefault="00296D9B" w:rsidP="00296D9B">
      <w:pPr>
        <w:ind w:firstLine="0"/>
        <w:jc w:val="center"/>
      </w:pPr>
      <w:r>
        <w:t xml:space="preserve">Connor </w:t>
      </w:r>
      <w:proofErr w:type="spellStart"/>
      <w:r>
        <w:t>Doria</w:t>
      </w:r>
      <w:proofErr w:type="spellEnd"/>
    </w:p>
    <w:p w:rsidR="002B24C1" w:rsidRPr="00FA68FC" w:rsidRDefault="00296D9B" w:rsidP="00296D9B">
      <w:pPr>
        <w:pStyle w:val="SectionTitle"/>
        <w:jc w:val="left"/>
        <w:rPr>
          <w:sz w:val="32"/>
        </w:rPr>
      </w:pPr>
      <w:r w:rsidRPr="00FA68FC">
        <w:rPr>
          <w:sz w:val="32"/>
        </w:rPr>
        <w:lastRenderedPageBreak/>
        <w:t>Game Overview</w:t>
      </w:r>
    </w:p>
    <w:p w:rsidR="002B24C1" w:rsidRDefault="00296D9B" w:rsidP="00296D9B">
      <w:pPr>
        <w:pStyle w:val="NoSpacing"/>
      </w:pPr>
      <w:r>
        <w:tab/>
      </w:r>
      <w:r w:rsidRPr="00FA68FC">
        <w:rPr>
          <w:i/>
        </w:rPr>
        <w:t>Game Concept</w:t>
      </w:r>
      <w:r>
        <w:t>: Run, Sneak and Throw Stars to defeat enemies and ascend the tower.</w:t>
      </w:r>
    </w:p>
    <w:p w:rsidR="00296D9B" w:rsidRDefault="00296D9B" w:rsidP="00296D9B">
      <w:pPr>
        <w:pStyle w:val="NoSpacing"/>
      </w:pPr>
      <w:r>
        <w:tab/>
      </w:r>
      <w:r w:rsidRPr="00FA68FC">
        <w:rPr>
          <w:i/>
        </w:rPr>
        <w:t>Genre</w:t>
      </w:r>
      <w:r>
        <w:t>: Arcade-Style Action Game</w:t>
      </w:r>
    </w:p>
    <w:p w:rsidR="00296D9B" w:rsidRDefault="00296D9B" w:rsidP="00296D9B">
      <w:pPr>
        <w:pStyle w:val="NoSpacing"/>
      </w:pPr>
      <w:r>
        <w:tab/>
      </w:r>
      <w:r w:rsidRPr="00FA68FC">
        <w:rPr>
          <w:i/>
        </w:rPr>
        <w:t>Target Audience</w:t>
      </w:r>
      <w:r>
        <w:t>: All Audiences</w:t>
      </w:r>
    </w:p>
    <w:p w:rsidR="00FA68FC" w:rsidRDefault="00296D9B" w:rsidP="00FA68FC">
      <w:pPr>
        <w:pStyle w:val="NoSpacing"/>
        <w:ind w:left="720"/>
      </w:pPr>
      <w:r w:rsidRPr="00FA68FC">
        <w:rPr>
          <w:i/>
        </w:rPr>
        <w:t>Game Flow Summary</w:t>
      </w:r>
      <w:r>
        <w:t>: Complete each floo</w:t>
      </w:r>
      <w:r w:rsidR="00FA68FC">
        <w:t xml:space="preserve">r quickly and earn the highest score by </w:t>
      </w:r>
    </w:p>
    <w:p w:rsidR="00296D9B" w:rsidRDefault="00FA68FC" w:rsidP="00FA68FC">
      <w:pPr>
        <w:pStyle w:val="NoSpacing"/>
        <w:ind w:left="720" w:firstLine="720"/>
      </w:pPr>
      <w:r>
        <w:t>fighting floor after floor of enemies.</w:t>
      </w:r>
    </w:p>
    <w:p w:rsidR="00296D9B" w:rsidRPr="00FA68FC" w:rsidRDefault="00296D9B" w:rsidP="00296D9B">
      <w:pPr>
        <w:pStyle w:val="NoSpacing"/>
        <w:rPr>
          <w:sz w:val="20"/>
        </w:rPr>
      </w:pPr>
    </w:p>
    <w:p w:rsidR="00296D9B" w:rsidRPr="00FA68FC" w:rsidRDefault="00296D9B" w:rsidP="00296D9B">
      <w:pPr>
        <w:pStyle w:val="NoSpacing"/>
        <w:rPr>
          <w:sz w:val="32"/>
        </w:rPr>
      </w:pPr>
      <w:r w:rsidRPr="00FA68FC">
        <w:rPr>
          <w:sz w:val="32"/>
        </w:rPr>
        <w:t>Gameplay and Mechanics</w:t>
      </w:r>
    </w:p>
    <w:p w:rsidR="00FA68FC" w:rsidRDefault="00296D9B" w:rsidP="00296D9B">
      <w:pPr>
        <w:pStyle w:val="NoSpacing"/>
      </w:pPr>
      <w:r>
        <w:tab/>
      </w:r>
      <w:r w:rsidR="00FA68FC">
        <w:rPr>
          <w:i/>
        </w:rPr>
        <w:t>Progression</w:t>
      </w:r>
      <w:r w:rsidR="00FA68FC">
        <w:t xml:space="preserve">: Each floor/level becomes increasingly difficult (more enemies, tougher </w:t>
      </w:r>
    </w:p>
    <w:p w:rsidR="00296D9B" w:rsidRDefault="00FA68FC" w:rsidP="00FA68FC">
      <w:pPr>
        <w:pStyle w:val="NoSpacing"/>
        <w:ind w:left="720" w:firstLine="720"/>
      </w:pPr>
      <w:r>
        <w:t>enemies)</w:t>
      </w:r>
    </w:p>
    <w:p w:rsidR="00FA68FC" w:rsidRDefault="00FA68FC" w:rsidP="00FA68FC">
      <w:pPr>
        <w:pStyle w:val="NoSpacing"/>
      </w:pPr>
      <w:r>
        <w:tab/>
      </w:r>
      <w:r>
        <w:rPr>
          <w:i/>
        </w:rPr>
        <w:t>Challenge Structure</w:t>
      </w:r>
      <w:r>
        <w:t xml:space="preserve">: Sneak around to avoid being swarmed by enemies on each floor. If </w:t>
      </w:r>
    </w:p>
    <w:p w:rsidR="00FA68FC" w:rsidRDefault="00FA68FC" w:rsidP="00FA68FC">
      <w:pPr>
        <w:pStyle w:val="NoSpacing"/>
        <w:ind w:left="720" w:firstLine="720"/>
      </w:pPr>
      <w:r>
        <w:t>one is alerted, all enemies are alerted.</w:t>
      </w:r>
    </w:p>
    <w:p w:rsidR="00FA68FC" w:rsidRDefault="00FA68FC" w:rsidP="00FA68FC">
      <w:pPr>
        <w:pStyle w:val="NoSpacing"/>
      </w:pPr>
      <w:r>
        <w:tab/>
      </w:r>
      <w:r>
        <w:rPr>
          <w:i/>
        </w:rPr>
        <w:t>Objective(s)</w:t>
      </w:r>
      <w:r>
        <w:t>: Complete all the floors without dying.</w:t>
      </w:r>
    </w:p>
    <w:p w:rsidR="00FA68FC" w:rsidRDefault="00FA68FC" w:rsidP="00FA68FC">
      <w:pPr>
        <w:pStyle w:val="NoSpacing"/>
        <w:rPr>
          <w:i/>
        </w:rPr>
      </w:pPr>
      <w:r w:rsidRPr="00FA68FC">
        <w:rPr>
          <w:i/>
        </w:rPr>
        <w:tab/>
        <w:t>Mechanics:</w:t>
      </w:r>
    </w:p>
    <w:p w:rsidR="00FA68FC" w:rsidRDefault="00FA68FC" w:rsidP="00FA68FC">
      <w:pPr>
        <w:pStyle w:val="NoSpacing"/>
      </w:pPr>
      <w:r>
        <w:rPr>
          <w:i/>
        </w:rPr>
        <w:tab/>
      </w:r>
      <w:r>
        <w:rPr>
          <w:i/>
        </w:rPr>
        <w:tab/>
        <w:t xml:space="preserve">Physical </w:t>
      </w:r>
      <w:r>
        <w:t>– Gravity and obstacles. (Possibly traps.)</w:t>
      </w:r>
    </w:p>
    <w:p w:rsidR="00FA68FC" w:rsidRDefault="00FA68FC" w:rsidP="00FA68FC">
      <w:pPr>
        <w:pStyle w:val="NoSpacing"/>
      </w:pPr>
      <w:r>
        <w:tab/>
      </w:r>
      <w:r>
        <w:tab/>
      </w:r>
      <w:r>
        <w:rPr>
          <w:i/>
        </w:rPr>
        <w:t>Movement</w:t>
      </w:r>
      <w:r>
        <w:t xml:space="preserve"> – Movement in two horizontal axis directions using WASD. (Possibly </w:t>
      </w:r>
    </w:p>
    <w:p w:rsidR="00FA68FC" w:rsidRDefault="00FA68FC" w:rsidP="00FA68FC">
      <w:pPr>
        <w:pStyle w:val="NoSpacing"/>
        <w:ind w:left="1440" w:firstLine="720"/>
      </w:pPr>
      <w:r>
        <w:t>jumping.)</w:t>
      </w:r>
    </w:p>
    <w:p w:rsidR="00FA68FC" w:rsidRDefault="00FA68FC" w:rsidP="00FA68FC">
      <w:pPr>
        <w:pStyle w:val="NoSpacing"/>
      </w:pPr>
      <w:r>
        <w:tab/>
      </w:r>
      <w:r>
        <w:tab/>
      </w:r>
      <w:r>
        <w:rPr>
          <w:i/>
        </w:rPr>
        <w:t>Objects</w:t>
      </w:r>
      <w:r>
        <w:t>:</w:t>
      </w:r>
    </w:p>
    <w:p w:rsidR="00FA68FC" w:rsidRDefault="00FA68FC" w:rsidP="00FA68FC">
      <w:pPr>
        <w:pStyle w:val="NoSpacing"/>
      </w:pPr>
      <w:r>
        <w:tab/>
      </w:r>
      <w:r>
        <w:tab/>
      </w:r>
      <w:r>
        <w:tab/>
        <w:t xml:space="preserve">Ninja Stars – Regenerate ammo automatically. Throw them by clicking </w:t>
      </w:r>
    </w:p>
    <w:p w:rsidR="00FA68FC" w:rsidRDefault="00FA68FC" w:rsidP="00FA68FC">
      <w:pPr>
        <w:pStyle w:val="NoSpacing"/>
        <w:ind w:left="2160" w:firstLine="720"/>
      </w:pPr>
      <w:r>
        <w:t>toward enemies.</w:t>
      </w:r>
    </w:p>
    <w:p w:rsidR="00FA68FC" w:rsidRDefault="00FA68FC" w:rsidP="00FA68FC">
      <w:pPr>
        <w:pStyle w:val="NoSpacing"/>
      </w:pPr>
      <w:r>
        <w:tab/>
      </w:r>
      <w:r>
        <w:tab/>
      </w:r>
      <w:r>
        <w:tab/>
        <w:t>Sword – Press E to swing in forward direction.</w:t>
      </w:r>
    </w:p>
    <w:p w:rsidR="00FA68FC" w:rsidRDefault="00FA68FC" w:rsidP="00FA68FC">
      <w:pPr>
        <w:pStyle w:val="NoSpacing"/>
        <w:ind w:left="1440"/>
      </w:pPr>
      <w:r>
        <w:rPr>
          <w:i/>
        </w:rPr>
        <w:t>Combat</w:t>
      </w:r>
      <w:r>
        <w:t xml:space="preserve">: Enemies patrol until one enemy is alerted. They attack with swords </w:t>
      </w:r>
    </w:p>
    <w:p w:rsidR="00FA68FC" w:rsidRDefault="00FA68FC" w:rsidP="00FA68FC">
      <w:pPr>
        <w:pStyle w:val="NoSpacing"/>
        <w:ind w:left="1440" w:firstLine="720"/>
      </w:pPr>
      <w:r>
        <w:t>when in range. (Possibly throw stars of their own in later levels.)</w:t>
      </w:r>
    </w:p>
    <w:p w:rsidR="00FA68FC" w:rsidRDefault="00FA68FC" w:rsidP="00FA68FC">
      <w:pPr>
        <w:pStyle w:val="NoSpacing"/>
        <w:rPr>
          <w:sz w:val="32"/>
        </w:rPr>
      </w:pPr>
      <w:r w:rsidRPr="00FA68FC">
        <w:rPr>
          <w:sz w:val="32"/>
        </w:rPr>
        <w:lastRenderedPageBreak/>
        <w:t>Story, Setting and Character</w:t>
      </w:r>
    </w:p>
    <w:p w:rsidR="00FA68FC" w:rsidRDefault="00FA68FC" w:rsidP="00FA68FC">
      <w:pPr>
        <w:pStyle w:val="NoSpacing"/>
      </w:pPr>
      <w:r>
        <w:rPr>
          <w:i/>
        </w:rPr>
        <w:t>Story</w:t>
      </w:r>
      <w:r>
        <w:t>: You are a Ninja staging a single person/stealthy raid on an enemy Samurai Boss’ tower.</w:t>
      </w:r>
    </w:p>
    <w:p w:rsidR="00D540B3" w:rsidRDefault="00D540B3" w:rsidP="00FA68FC">
      <w:pPr>
        <w:pStyle w:val="NoSpacing"/>
      </w:pPr>
      <w:r>
        <w:rPr>
          <w:i/>
        </w:rPr>
        <w:t>Game World</w:t>
      </w:r>
      <w:r>
        <w:t>: Eastern Asia style tower and rooms.</w:t>
      </w:r>
    </w:p>
    <w:p w:rsidR="00D540B3" w:rsidRDefault="00D540B3" w:rsidP="00FA68FC">
      <w:pPr>
        <w:pStyle w:val="NoSpacing"/>
      </w:pPr>
      <w:r>
        <w:rPr>
          <w:i/>
        </w:rPr>
        <w:t>Characters</w:t>
      </w:r>
      <w:r>
        <w:t xml:space="preserve">: Main Character is a generic Ninja. Main boss is a generic Samurai with Samurai </w:t>
      </w:r>
    </w:p>
    <w:p w:rsidR="00D540B3" w:rsidRDefault="00D540B3" w:rsidP="00D540B3">
      <w:pPr>
        <w:pStyle w:val="NoSpacing"/>
        <w:ind w:firstLine="720"/>
      </w:pPr>
      <w:r>
        <w:t>henchmen forces.</w:t>
      </w:r>
    </w:p>
    <w:p w:rsidR="00D540B3" w:rsidRDefault="00D540B3" w:rsidP="00D540B3">
      <w:pPr>
        <w:pStyle w:val="NoSpacing"/>
      </w:pPr>
      <w:r>
        <w:rPr>
          <w:i/>
        </w:rPr>
        <w:t>Levels</w:t>
      </w:r>
      <w:r>
        <w:t xml:space="preserve">: Each level is a floor of the tower. The definite floor/height of the tower is to be </w:t>
      </w:r>
    </w:p>
    <w:p w:rsidR="00D540B3" w:rsidRDefault="00D540B3" w:rsidP="00D540B3">
      <w:pPr>
        <w:pStyle w:val="NoSpacing"/>
        <w:ind w:firstLine="720"/>
      </w:pPr>
      <w:r>
        <w:t>determined.</w:t>
      </w:r>
    </w:p>
    <w:p w:rsidR="00D540B3" w:rsidRDefault="00D540B3" w:rsidP="00D540B3">
      <w:pPr>
        <w:pStyle w:val="NoSpacing"/>
      </w:pPr>
      <w:r>
        <w:rPr>
          <w:i/>
        </w:rPr>
        <w:t>Interface</w:t>
      </w:r>
      <w:r>
        <w:t>: UI has health bar and star ammo bar. Some text popups are present in the tutorial.</w:t>
      </w:r>
    </w:p>
    <w:p w:rsidR="00D540B3" w:rsidRDefault="00D540B3" w:rsidP="00D540B3">
      <w:pPr>
        <w:pStyle w:val="NoSpacing"/>
      </w:pPr>
      <w:r>
        <w:rPr>
          <w:i/>
        </w:rPr>
        <w:t>Artificial Intelligence</w:t>
      </w:r>
      <w:r>
        <w:t xml:space="preserve">: Enemy agents use a FSM for patrolling and chasing/attacking and A-star </w:t>
      </w:r>
    </w:p>
    <w:p w:rsidR="00D540B3" w:rsidRDefault="00D540B3" w:rsidP="00D540B3">
      <w:pPr>
        <w:pStyle w:val="NoSpacing"/>
        <w:ind w:firstLine="720"/>
      </w:pPr>
      <w:r>
        <w:t>pathfinding for movement.</w:t>
      </w:r>
    </w:p>
    <w:p w:rsidR="00D540B3" w:rsidRDefault="00D540B3" w:rsidP="00D540B3">
      <w:pPr>
        <w:pStyle w:val="NoSpacing"/>
      </w:pPr>
      <w:r>
        <w:rPr>
          <w:i/>
        </w:rPr>
        <w:t>Target Hardware</w:t>
      </w:r>
      <w:r>
        <w:t>: PC or Mac, using Unity Engine and no network requirements.</w:t>
      </w:r>
    </w:p>
    <w:p w:rsidR="00D540B3" w:rsidRDefault="00D540B3" w:rsidP="00D540B3">
      <w:pPr>
        <w:pStyle w:val="NoSpacing"/>
      </w:pPr>
      <w:r>
        <w:rPr>
          <w:i/>
        </w:rPr>
        <w:t>Game Art</w:t>
      </w:r>
      <w:r>
        <w:t xml:space="preserve">: All made in house, preferably. May seek some free items from Unity Store and </w:t>
      </w:r>
    </w:p>
    <w:p w:rsidR="00D540B3" w:rsidRPr="00D540B3" w:rsidRDefault="00D540B3" w:rsidP="00D540B3">
      <w:pPr>
        <w:pStyle w:val="NoSpacing"/>
        <w:ind w:firstLine="720"/>
      </w:pPr>
      <w:r>
        <w:t>elsewhere.</w:t>
      </w:r>
      <w:bookmarkStart w:id="0" w:name="_GoBack"/>
      <w:bookmarkEnd w:id="0"/>
    </w:p>
    <w:sectPr w:rsidR="00D540B3" w:rsidRPr="00D540B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761" w:rsidRDefault="00343761">
      <w:pPr>
        <w:spacing w:line="240" w:lineRule="auto"/>
      </w:pPr>
      <w:r>
        <w:separator/>
      </w:r>
    </w:p>
  </w:endnote>
  <w:endnote w:type="continuationSeparator" w:id="0">
    <w:p w:rsidR="00343761" w:rsidRDefault="00343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761" w:rsidRDefault="00343761">
      <w:pPr>
        <w:spacing w:line="240" w:lineRule="auto"/>
      </w:pPr>
      <w:r>
        <w:separator/>
      </w:r>
    </w:p>
  </w:footnote>
  <w:footnote w:type="continuationSeparator" w:id="0">
    <w:p w:rsidR="00343761" w:rsidRDefault="00343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C1" w:rsidRDefault="0034376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96D9B">
          <w:rPr>
            <w:rStyle w:val="Strong"/>
          </w:rPr>
          <w:t>Into the dojo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D540B3">
      <w:rPr>
        <w:rStyle w:val="Strong"/>
        <w:noProof/>
      </w:rPr>
      <w:t>3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C1" w:rsidRDefault="00343761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96D9B">
          <w:rPr>
            <w:rStyle w:val="Strong"/>
          </w:rPr>
          <w:t>Into the dojo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D540B3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9B"/>
    <w:rsid w:val="00296D9B"/>
    <w:rsid w:val="002B24C1"/>
    <w:rsid w:val="00343761"/>
    <w:rsid w:val="00D540B3"/>
    <w:rsid w:val="00F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B12C"/>
  <w15:chartTrackingRefBased/>
  <w15:docId w15:val="{94C0BD9F-6F58-4475-BF79-0646AD80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2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2B19F772C74F3E96FF4A20E2CA2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A5D96-F03B-4E91-9E88-478BA0FC7905}"/>
      </w:docPartPr>
      <w:docPartBody>
        <w:p w:rsidR="00000000" w:rsidRDefault="00AB7BB9">
          <w:pPr>
            <w:pStyle w:val="112B19F772C74F3E96FF4A20E2CA2328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B9"/>
    <w:rsid w:val="00A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2B19F772C74F3E96FF4A20E2CA2328">
    <w:name w:val="112B19F772C74F3E96FF4A20E2CA2328"/>
  </w:style>
  <w:style w:type="paragraph" w:customStyle="1" w:styleId="E6350CFF1DF143DB8231FB024A1191A2">
    <w:name w:val="E6350CFF1DF143DB8231FB024A1191A2"/>
  </w:style>
  <w:style w:type="paragraph" w:customStyle="1" w:styleId="DAF43EF4C47B40D0928C168659180776">
    <w:name w:val="DAF43EF4C47B40D0928C168659180776"/>
  </w:style>
  <w:style w:type="paragraph" w:customStyle="1" w:styleId="FFF0593D8DCD4EDDBD26F458C11E9213">
    <w:name w:val="FFF0593D8DCD4EDDBD26F458C11E921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53CF659DDC3D4CEA8F5EAB113F72664F">
    <w:name w:val="53CF659DDC3D4CEA8F5EAB113F72664F"/>
  </w:style>
  <w:style w:type="paragraph" w:customStyle="1" w:styleId="F314D1E1EA034FE2BE4375317C36C790">
    <w:name w:val="F314D1E1EA034FE2BE4375317C36C790"/>
  </w:style>
  <w:style w:type="paragraph" w:customStyle="1" w:styleId="116258EDA3A64CE58EC7498C5635F022">
    <w:name w:val="116258EDA3A64CE58EC7498C5635F022"/>
  </w:style>
  <w:style w:type="paragraph" w:customStyle="1" w:styleId="EBFCA72D41AE4E1B98802E1D11E6E9E3">
    <w:name w:val="EBFCA72D41AE4E1B98802E1D11E6E9E3"/>
  </w:style>
  <w:style w:type="paragraph" w:customStyle="1" w:styleId="4B016051F1AC44BC8596C6D46182A868">
    <w:name w:val="4B016051F1AC44BC8596C6D46182A868"/>
  </w:style>
  <w:style w:type="paragraph" w:customStyle="1" w:styleId="4797E9ABB81848E09E4CD1A4C1F1FCF8">
    <w:name w:val="4797E9ABB81848E09E4CD1A4C1F1FCF8"/>
  </w:style>
  <w:style w:type="paragraph" w:customStyle="1" w:styleId="5EB9795E1B8D4558B38809DFC55CCE9B">
    <w:name w:val="5EB9795E1B8D4558B38809DFC55CCE9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customStyle="1" w:styleId="FCE5149020274756A82897FFBC6E8959">
    <w:name w:val="FCE5149020274756A82897FFBC6E8959"/>
  </w:style>
  <w:style w:type="paragraph" w:customStyle="1" w:styleId="05B840D9769B4D05A164AE8113EE0391">
    <w:name w:val="05B840D9769B4D05A164AE8113EE0391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5BB9CE64A1D4440488E154F1E53A21F1">
    <w:name w:val="5BB9CE64A1D4440488E154F1E53A21F1"/>
  </w:style>
  <w:style w:type="paragraph" w:customStyle="1" w:styleId="75E87CB65D294F52BF5527E8FC02671E">
    <w:name w:val="75E87CB65D294F52BF5527E8FC02671E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customStyle="1" w:styleId="6724DAB2474C4B86A9851F3B4DCBB2BF">
    <w:name w:val="6724DAB2474C4B86A9851F3B4DCBB2BF"/>
  </w:style>
  <w:style w:type="paragraph" w:customStyle="1" w:styleId="06ED3B2AA9FF42029F6684148AAD8F7C">
    <w:name w:val="06ED3B2AA9FF42029F6684148AAD8F7C"/>
  </w:style>
  <w:style w:type="paragraph" w:customStyle="1" w:styleId="8ED675B247E54D77B4850E1EAD431BDC">
    <w:name w:val="8ED675B247E54D77B4850E1EAD431BDC"/>
  </w:style>
  <w:style w:type="paragraph" w:customStyle="1" w:styleId="DD52AF949B84479EBF3588E5CA340642">
    <w:name w:val="DD52AF949B84479EBF3588E5CA340642"/>
  </w:style>
  <w:style w:type="paragraph" w:customStyle="1" w:styleId="DAA1D7A08DB34B24A13663F20578BDB7">
    <w:name w:val="DAA1D7A08DB34B24A13663F20578BDB7"/>
  </w:style>
  <w:style w:type="paragraph" w:customStyle="1" w:styleId="ED4ECE26213E45AC881CF43E907CE364">
    <w:name w:val="ED4ECE26213E45AC881CF43E907CE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/>
  <Abstract>Into the dojo</Abstract>
  <CompanyAddress/>
  <CompanyPhone/>
  <CompanyFax/>
  <CompanyEmail/>
</CoverPage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89A34FCD-2F7B-44AB-98CE-215D3C18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26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 the Dojo (Working Title)</dc:title>
  <dc:subject/>
  <dc:creator>Max</dc:creator>
  <cp:keywords/>
  <dc:description/>
  <cp:lastModifiedBy>Warren, Maxwell</cp:lastModifiedBy>
  <cp:revision>1</cp:revision>
  <dcterms:created xsi:type="dcterms:W3CDTF">2016-02-29T16:33:00Z</dcterms:created>
  <dcterms:modified xsi:type="dcterms:W3CDTF">2016-02-29T16:59:00Z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